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89" w:rsidRPr="00C8733A" w:rsidRDefault="00502F70" w:rsidP="009D581A">
      <w:pPr>
        <w:spacing w:after="0" w:line="240" w:lineRule="auto"/>
        <w:rPr>
          <w:rFonts w:ascii="Arial" w:hAnsi="Arial" w:cs="Arial"/>
          <w:b/>
          <w:sz w:val="28"/>
          <w:szCs w:val="32"/>
        </w:rPr>
      </w:pPr>
      <w:r w:rsidRPr="00C8733A">
        <w:rPr>
          <w:rFonts w:ascii="Arial" w:hAnsi="Arial" w:cs="Arial"/>
          <w:b/>
          <w:sz w:val="28"/>
          <w:szCs w:val="32"/>
        </w:rPr>
        <w:t>Zeitplan</w:t>
      </w:r>
      <w:r w:rsidR="00B4013B" w:rsidRPr="00C8733A">
        <w:rPr>
          <w:rFonts w:ascii="Arial" w:hAnsi="Arial" w:cs="Arial"/>
          <w:b/>
          <w:sz w:val="28"/>
          <w:szCs w:val="32"/>
        </w:rPr>
        <w:t xml:space="preserve"> – </w:t>
      </w:r>
      <w:proofErr w:type="spellStart"/>
      <w:r w:rsidR="00B4013B" w:rsidRPr="00C8733A">
        <w:rPr>
          <w:rFonts w:ascii="Arial" w:hAnsi="Arial" w:cs="Arial"/>
          <w:b/>
          <w:sz w:val="28"/>
          <w:szCs w:val="32"/>
        </w:rPr>
        <w:t>Matur</w:t>
      </w:r>
      <w:r w:rsidR="007B212E" w:rsidRPr="00C8733A">
        <w:rPr>
          <w:rFonts w:ascii="Arial" w:hAnsi="Arial" w:cs="Arial"/>
          <w:b/>
          <w:sz w:val="28"/>
          <w:szCs w:val="32"/>
        </w:rPr>
        <w:t>a</w:t>
      </w:r>
      <w:proofErr w:type="spellEnd"/>
      <w:r w:rsidR="00B4013B" w:rsidRPr="00C8733A">
        <w:rPr>
          <w:rFonts w:ascii="Arial" w:hAnsi="Arial" w:cs="Arial"/>
          <w:b/>
          <w:sz w:val="28"/>
          <w:szCs w:val="32"/>
        </w:rPr>
        <w:t>-Arbeit</w:t>
      </w:r>
    </w:p>
    <w:p w:rsidR="009D581A" w:rsidRDefault="009D581A" w:rsidP="009D581A">
      <w:pPr>
        <w:pStyle w:val="KeinLeerraum"/>
        <w:rPr>
          <w:sz w:val="20"/>
        </w:rPr>
      </w:pPr>
    </w:p>
    <w:tbl>
      <w:tblPr>
        <w:tblStyle w:val="Tabellengitternetz"/>
        <w:tblW w:w="0" w:type="auto"/>
        <w:tblLook w:val="04A0"/>
      </w:tblPr>
      <w:tblGrid>
        <w:gridCol w:w="2660"/>
        <w:gridCol w:w="7401"/>
      </w:tblGrid>
      <w:tr w:rsidR="004C338F" w:rsidTr="007E5498">
        <w:tc>
          <w:tcPr>
            <w:tcW w:w="2660" w:type="dxa"/>
            <w:vAlign w:val="center"/>
          </w:tcPr>
          <w:p w:rsidR="004C338F" w:rsidRPr="004C338F" w:rsidRDefault="004C338F" w:rsidP="004C338F">
            <w:pPr>
              <w:pStyle w:val="KeinLeerraum"/>
              <w:jc w:val="center"/>
              <w:rPr>
                <w:b/>
                <w:sz w:val="20"/>
              </w:rPr>
            </w:pPr>
            <w:r w:rsidRPr="004C338F">
              <w:rPr>
                <w:b/>
                <w:sz w:val="20"/>
              </w:rPr>
              <w:t>Datum</w:t>
            </w:r>
          </w:p>
        </w:tc>
        <w:tc>
          <w:tcPr>
            <w:tcW w:w="7401" w:type="dxa"/>
          </w:tcPr>
          <w:p w:rsidR="004C338F" w:rsidRPr="004C338F" w:rsidRDefault="004C338F" w:rsidP="004C338F">
            <w:pPr>
              <w:pStyle w:val="KeinLeerraum"/>
              <w:jc w:val="center"/>
              <w:rPr>
                <w:b/>
                <w:sz w:val="20"/>
              </w:rPr>
            </w:pPr>
            <w:r w:rsidRPr="004C338F">
              <w:rPr>
                <w:b/>
                <w:sz w:val="20"/>
              </w:rPr>
              <w:t>Arbeit</w:t>
            </w:r>
          </w:p>
        </w:tc>
      </w:tr>
      <w:tr w:rsidR="004C338F" w:rsidTr="007E5498">
        <w:tc>
          <w:tcPr>
            <w:tcW w:w="2660" w:type="dxa"/>
            <w:vAlign w:val="center"/>
          </w:tcPr>
          <w:p w:rsidR="004C338F" w:rsidRDefault="004C338F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Donnerstag, 29.03.12</w:t>
            </w:r>
          </w:p>
        </w:tc>
        <w:tc>
          <w:tcPr>
            <w:tcW w:w="7401" w:type="dxa"/>
          </w:tcPr>
          <w:p w:rsidR="004C338F" w:rsidRPr="00EA667B" w:rsidRDefault="00967EFB" w:rsidP="008939D6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1. </w:t>
            </w:r>
            <w:r w:rsidR="004C338F" w:rsidRPr="00EA667B">
              <w:rPr>
                <w:b/>
                <w:color w:val="FF0000"/>
                <w:sz w:val="20"/>
              </w:rPr>
              <w:t>Rücksprache mit dem Betreuer</w:t>
            </w:r>
          </w:p>
          <w:p w:rsidR="004C338F" w:rsidRPr="004C338F" w:rsidRDefault="004C338F" w:rsidP="00624EAB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Besprechung Disposition, Zeitplan, Inhaltsverzeichnis, Fragen.</w:t>
            </w:r>
          </w:p>
        </w:tc>
      </w:tr>
      <w:tr w:rsidR="007E5498" w:rsidTr="00C8733A">
        <w:trPr>
          <w:trHeight w:val="113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624EAB" w:rsidTr="00624EAB">
        <w:trPr>
          <w:trHeight w:val="113"/>
        </w:trPr>
        <w:tc>
          <w:tcPr>
            <w:tcW w:w="2660" w:type="dxa"/>
            <w:shd w:val="clear" w:color="auto" w:fill="FFFFFF" w:themeFill="background1"/>
            <w:vAlign w:val="center"/>
          </w:tcPr>
          <w:p w:rsidR="00624EAB" w:rsidRPr="00624EAB" w:rsidRDefault="00624EAB" w:rsidP="00133FEA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Sam</w:t>
            </w:r>
            <w:r w:rsidRPr="00624EAB">
              <w:rPr>
                <w:sz w:val="20"/>
              </w:rPr>
              <w:t>stag, 31.03.12</w:t>
            </w:r>
          </w:p>
        </w:tc>
        <w:tc>
          <w:tcPr>
            <w:tcW w:w="7401" w:type="dxa"/>
            <w:shd w:val="clear" w:color="auto" w:fill="FFFFFF" w:themeFill="background1"/>
            <w:vAlign w:val="center"/>
          </w:tcPr>
          <w:p w:rsidR="00624EAB" w:rsidRDefault="00624EAB" w:rsidP="00133FEA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Bücher organisieren</w:t>
            </w:r>
          </w:p>
          <w:p w:rsidR="00624EAB" w:rsidRPr="00624EAB" w:rsidRDefault="00624EAB" w:rsidP="00624EAB">
            <w:pPr>
              <w:pStyle w:val="KeinLeerraum"/>
              <w:ind w:left="175"/>
              <w:rPr>
                <w:sz w:val="20"/>
              </w:rPr>
            </w:pPr>
            <w:r w:rsidRPr="00624EAB">
              <w:rPr>
                <w:sz w:val="20"/>
              </w:rPr>
              <w:t>2 Bücher in Zürich abholen</w:t>
            </w:r>
          </w:p>
        </w:tc>
      </w:tr>
      <w:tr w:rsidR="00624EAB" w:rsidTr="00C8733A">
        <w:trPr>
          <w:trHeight w:val="113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624EAB" w:rsidRPr="008939D6" w:rsidRDefault="00624EAB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7B212E" w:rsidTr="007E5498">
        <w:tc>
          <w:tcPr>
            <w:tcW w:w="2660" w:type="dxa"/>
            <w:vMerge w:val="restart"/>
            <w:vAlign w:val="center"/>
          </w:tcPr>
          <w:p w:rsidR="007B212E" w:rsidRDefault="007B212E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</w:t>
            </w:r>
            <w:r w:rsidR="00056CA9">
              <w:rPr>
                <w:sz w:val="20"/>
              </w:rPr>
              <w:t>0</w:t>
            </w:r>
            <w:r>
              <w:rPr>
                <w:sz w:val="20"/>
              </w:rPr>
              <w:t>.04.12 – 20.04.12</w:t>
            </w:r>
          </w:p>
          <w:p w:rsidR="007B212E" w:rsidRDefault="007B212E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(Frühlingsferien)</w:t>
            </w:r>
          </w:p>
        </w:tc>
        <w:tc>
          <w:tcPr>
            <w:tcW w:w="7401" w:type="dxa"/>
          </w:tcPr>
          <w:p w:rsidR="007B212E" w:rsidRPr="008939D6" w:rsidRDefault="007B212E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Bücher lesen</w:t>
            </w:r>
          </w:p>
          <w:p w:rsidR="007B212E" w:rsidRDefault="007B212E" w:rsidP="00133FEA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Grundbaustein erarbeiten, um Projekt visualisieren zu können.</w:t>
            </w:r>
          </w:p>
        </w:tc>
      </w:tr>
      <w:tr w:rsidR="007B212E" w:rsidTr="007E5498">
        <w:tc>
          <w:tcPr>
            <w:tcW w:w="2660" w:type="dxa"/>
            <w:vMerge/>
            <w:vAlign w:val="center"/>
          </w:tcPr>
          <w:p w:rsidR="007B212E" w:rsidRDefault="007B212E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B212E" w:rsidRPr="008939D6" w:rsidRDefault="007B212E" w:rsidP="00085B87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Erste Grafik-Programme erstellen</w:t>
            </w:r>
          </w:p>
          <w:p w:rsidR="007B212E" w:rsidRDefault="007B212E" w:rsidP="008939D6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 xml:space="preserve">Swing- und/ oder </w:t>
            </w:r>
            <w:proofErr w:type="spellStart"/>
            <w:r>
              <w:rPr>
                <w:sz w:val="20"/>
              </w:rPr>
              <w:t>awt</w:t>
            </w:r>
            <w:proofErr w:type="spellEnd"/>
            <w:r>
              <w:rPr>
                <w:sz w:val="20"/>
              </w:rPr>
              <w:t>-Klassen kennenlernen. Zweidimensionale Figuren zeichnen.</w:t>
            </w:r>
          </w:p>
        </w:tc>
      </w:tr>
      <w:tr w:rsidR="007B212E" w:rsidTr="007E5498">
        <w:tc>
          <w:tcPr>
            <w:tcW w:w="2660" w:type="dxa"/>
            <w:vMerge/>
            <w:vAlign w:val="center"/>
          </w:tcPr>
          <w:p w:rsidR="007B212E" w:rsidRDefault="007B212E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B212E" w:rsidRPr="008939D6" w:rsidRDefault="007B212E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Dokument-Vorlage erstellen</w:t>
            </w:r>
          </w:p>
          <w:p w:rsidR="007B212E" w:rsidRDefault="007B212E" w:rsidP="008939D6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 xml:space="preserve">Erstes </w:t>
            </w:r>
            <w:proofErr w:type="spellStart"/>
            <w:r w:rsidR="006A3B77">
              <w:rPr>
                <w:sz w:val="20"/>
              </w:rPr>
              <w:t>Desing</w:t>
            </w:r>
            <w:proofErr w:type="spellEnd"/>
            <w:r>
              <w:rPr>
                <w:sz w:val="20"/>
              </w:rPr>
              <w:t xml:space="preserve"> für Dokument erstellen. Nach Möglichkeit mit </w:t>
            </w:r>
            <w:proofErr w:type="spellStart"/>
            <w:r>
              <w:rPr>
                <w:sz w:val="20"/>
              </w:rPr>
              <w:t>In</w:t>
            </w:r>
            <w:r w:rsidR="006A3B77">
              <w:rPr>
                <w:sz w:val="20"/>
              </w:rPr>
              <w:t>Desing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E5498" w:rsidTr="00C8733A">
        <w:trPr>
          <w:trHeight w:val="113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9D581A">
            <w:pPr>
              <w:pStyle w:val="KeinLeerraum"/>
              <w:rPr>
                <w:b/>
                <w:sz w:val="20"/>
              </w:rPr>
            </w:pPr>
          </w:p>
        </w:tc>
      </w:tr>
      <w:tr w:rsidR="00502F70" w:rsidTr="007E5498">
        <w:tc>
          <w:tcPr>
            <w:tcW w:w="2660" w:type="dxa"/>
            <w:vAlign w:val="center"/>
          </w:tcPr>
          <w:p w:rsidR="00502F70" w:rsidRDefault="007B212E" w:rsidP="006E3D0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 xml:space="preserve">Donnerstag, </w:t>
            </w:r>
            <w:r w:rsidR="006E3D03">
              <w:rPr>
                <w:sz w:val="20"/>
              </w:rPr>
              <w:t>03</w:t>
            </w:r>
            <w:r>
              <w:rPr>
                <w:sz w:val="20"/>
              </w:rPr>
              <w:t>.05.12</w:t>
            </w:r>
          </w:p>
        </w:tc>
        <w:tc>
          <w:tcPr>
            <w:tcW w:w="7401" w:type="dxa"/>
          </w:tcPr>
          <w:p w:rsidR="00502F70" w:rsidRPr="006E3D03" w:rsidRDefault="00967EFB" w:rsidP="009D581A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2. </w:t>
            </w:r>
            <w:r w:rsidR="008939D6" w:rsidRPr="006E3D03">
              <w:rPr>
                <w:b/>
                <w:color w:val="FF0000"/>
                <w:sz w:val="20"/>
              </w:rPr>
              <w:t xml:space="preserve">Rücksprache mit dem </w:t>
            </w:r>
            <w:r w:rsidR="00790EE6" w:rsidRPr="006E3D03">
              <w:rPr>
                <w:b/>
                <w:color w:val="FF0000"/>
                <w:sz w:val="20"/>
              </w:rPr>
              <w:t>Betreuer</w:t>
            </w:r>
          </w:p>
          <w:p w:rsidR="008939D6" w:rsidRDefault="008939D6" w:rsidP="00F01171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 xml:space="preserve">Fragen zu Bücher und </w:t>
            </w:r>
            <w:proofErr w:type="spellStart"/>
            <w:r w:rsidR="006A3B77">
              <w:rPr>
                <w:sz w:val="20"/>
              </w:rPr>
              <w:t>Desing</w:t>
            </w:r>
            <w:proofErr w:type="spellEnd"/>
            <w:r w:rsidR="00F01171">
              <w:rPr>
                <w:sz w:val="20"/>
              </w:rPr>
              <w:t xml:space="preserve"> diskutieren</w:t>
            </w:r>
            <w:r w:rsidR="007B212E">
              <w:rPr>
                <w:sz w:val="20"/>
              </w:rPr>
              <w:t>.</w:t>
            </w:r>
          </w:p>
        </w:tc>
      </w:tr>
      <w:tr w:rsidR="007E5498" w:rsidTr="00C8733A">
        <w:trPr>
          <w:trHeight w:val="113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Merge w:val="restart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25.06.12 – 29.06.12</w:t>
            </w:r>
          </w:p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(Spezialprogramm-Woche)</w:t>
            </w:r>
          </w:p>
        </w:tc>
        <w:tc>
          <w:tcPr>
            <w:tcW w:w="7401" w:type="dxa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Theorie schreiben</w:t>
            </w:r>
          </w:p>
          <w:p w:rsidR="007E5498" w:rsidRDefault="007E5498" w:rsidP="00F01171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Aufbau des Rubiks Cube</w:t>
            </w:r>
            <w:r w:rsidR="00F01171">
              <w:rPr>
                <w:sz w:val="20"/>
              </w:rPr>
              <w:t xml:space="preserve">. Rendering, </w:t>
            </w:r>
            <w:r>
              <w:rPr>
                <w:sz w:val="20"/>
              </w:rPr>
              <w:t xml:space="preserve">Java swing und/ oder </w:t>
            </w:r>
            <w:proofErr w:type="spellStart"/>
            <w:r>
              <w:rPr>
                <w:sz w:val="20"/>
              </w:rPr>
              <w:t>awt</w:t>
            </w:r>
            <w:proofErr w:type="spellEnd"/>
            <w:r w:rsidR="00F01171">
              <w:rPr>
                <w:sz w:val="20"/>
              </w:rPr>
              <w:t xml:space="preserve"> beschreiben</w:t>
            </w:r>
            <w:r>
              <w:rPr>
                <w:sz w:val="20"/>
              </w:rPr>
              <w:t>.</w:t>
            </w:r>
          </w:p>
        </w:tc>
      </w:tr>
      <w:tr w:rsidR="007E5498" w:rsidTr="007E5498">
        <w:tc>
          <w:tcPr>
            <w:tcW w:w="2660" w:type="dxa"/>
            <w:vMerge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UML-Diagramm erstellen</w:t>
            </w:r>
          </w:p>
          <w:p w:rsidR="007E5498" w:rsidRPr="008939D6" w:rsidRDefault="007E5498" w:rsidP="00133FEA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Klassenaufteilung, Programm-</w:t>
            </w:r>
            <w:proofErr w:type="spellStart"/>
            <w:r w:rsidR="006A3B77">
              <w:rPr>
                <w:sz w:val="20"/>
              </w:rPr>
              <w:t>Desing</w:t>
            </w:r>
            <w:proofErr w:type="spellEnd"/>
            <w:r>
              <w:rPr>
                <w:sz w:val="20"/>
              </w:rPr>
              <w:t xml:space="preserve"> erstellen.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133FEA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02.07.12 – 06.07.12</w:t>
            </w:r>
          </w:p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(EF-Woche)</w:t>
            </w:r>
          </w:p>
        </w:tc>
        <w:tc>
          <w:tcPr>
            <w:tcW w:w="7401" w:type="dxa"/>
          </w:tcPr>
          <w:p w:rsidR="007E5498" w:rsidRPr="006E3D03" w:rsidRDefault="007E5498" w:rsidP="00133FEA">
            <w:pPr>
              <w:pStyle w:val="KeinLeerraum"/>
              <w:rPr>
                <w:b/>
                <w:color w:val="FF0000"/>
                <w:sz w:val="20"/>
              </w:rPr>
            </w:pPr>
            <w:r w:rsidRPr="006E3D03">
              <w:rPr>
                <w:b/>
                <w:color w:val="FF0000"/>
                <w:sz w:val="20"/>
              </w:rPr>
              <w:t>Zwischencheck mit dem Betreuer</w:t>
            </w:r>
          </w:p>
          <w:p w:rsidR="007E5498" w:rsidRPr="007E5498" w:rsidRDefault="007E5498" w:rsidP="00133FEA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UML-Diagramm überprüfen, um anschliessend mit Programmierung zu beginnen.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7E5498">
            <w:pPr>
              <w:pStyle w:val="KeinLeerraum"/>
              <w:rPr>
                <w:b/>
                <w:sz w:val="20"/>
              </w:rPr>
            </w:pPr>
          </w:p>
        </w:tc>
      </w:tr>
      <w:tr w:rsidR="00790EE6" w:rsidTr="007E5498">
        <w:tc>
          <w:tcPr>
            <w:tcW w:w="2660" w:type="dxa"/>
            <w:vMerge w:val="restart"/>
            <w:vAlign w:val="center"/>
          </w:tcPr>
          <w:p w:rsidR="00790EE6" w:rsidRDefault="00790EE6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16.07.12 – 2</w:t>
            </w:r>
            <w:r w:rsidR="007E5498">
              <w:rPr>
                <w:sz w:val="20"/>
              </w:rPr>
              <w:t>7</w:t>
            </w:r>
            <w:r>
              <w:rPr>
                <w:sz w:val="20"/>
              </w:rPr>
              <w:t>.07.12</w:t>
            </w:r>
          </w:p>
          <w:p w:rsidR="00790EE6" w:rsidRDefault="00790EE6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(Sommerferien)</w:t>
            </w:r>
          </w:p>
        </w:tc>
        <w:tc>
          <w:tcPr>
            <w:tcW w:w="7401" w:type="dxa"/>
          </w:tcPr>
          <w:p w:rsidR="007E5498" w:rsidRPr="008939D6" w:rsidRDefault="007E5498" w:rsidP="007E5498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Programmieren</w:t>
            </w:r>
            <w:r>
              <w:rPr>
                <w:b/>
                <w:sz w:val="20"/>
              </w:rPr>
              <w:t xml:space="preserve"> Teil 1</w:t>
            </w:r>
          </w:p>
          <w:p w:rsidR="00790EE6" w:rsidRDefault="007E5498" w:rsidP="007E5498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Klassen und Methoden ausprogrammieren.</w:t>
            </w:r>
          </w:p>
        </w:tc>
      </w:tr>
      <w:tr w:rsidR="007E5498" w:rsidTr="007E5498">
        <w:tc>
          <w:tcPr>
            <w:tcW w:w="2660" w:type="dxa"/>
            <w:vMerge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Theorie an Programm anpassen</w:t>
            </w:r>
          </w:p>
          <w:p w:rsidR="007E5498" w:rsidRDefault="007E5498" w:rsidP="00133FEA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Neu entstandene Fragen in Theorie ergänzen.</w:t>
            </w:r>
          </w:p>
        </w:tc>
      </w:tr>
      <w:tr w:rsidR="007E5498" w:rsidTr="002814CC">
        <w:trPr>
          <w:trHeight w:val="187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133FEA">
        <w:trPr>
          <w:trHeight w:val="470"/>
        </w:trPr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30.07.12 – 10.08.12</w:t>
            </w:r>
          </w:p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(Sommerferien)</w:t>
            </w:r>
          </w:p>
        </w:tc>
        <w:tc>
          <w:tcPr>
            <w:tcW w:w="7401" w:type="dxa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Reserve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8939D6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13.08 -17.08.12</w:t>
            </w:r>
          </w:p>
        </w:tc>
        <w:tc>
          <w:tcPr>
            <w:tcW w:w="7401" w:type="dxa"/>
          </w:tcPr>
          <w:p w:rsidR="007E5498" w:rsidRPr="006E3D03" w:rsidRDefault="00967EFB" w:rsidP="008939D6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3. </w:t>
            </w:r>
            <w:r w:rsidR="007E5498" w:rsidRPr="006E3D03">
              <w:rPr>
                <w:b/>
                <w:color w:val="FF0000"/>
                <w:sz w:val="20"/>
              </w:rPr>
              <w:t>Rücksprache mit dem Betreuer</w:t>
            </w:r>
          </w:p>
          <w:p w:rsidR="007E5498" w:rsidRPr="008939D6" w:rsidRDefault="007E5498" w:rsidP="008939D6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Programm durchgehen, evtl. Schwierigkeiten besprechen.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9D581A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20.08.12 – 12.09.12</w:t>
            </w:r>
          </w:p>
          <w:p w:rsidR="006E3D03" w:rsidRDefault="006E3D03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E5498" w:rsidRPr="008939D6" w:rsidRDefault="001615FA" w:rsidP="009D581A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Programmierung und Theorie anpassen</w:t>
            </w:r>
          </w:p>
          <w:p w:rsidR="007E5498" w:rsidRDefault="001615FA" w:rsidP="008939D6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Erkenntnisse aus Rücksprache in Theorie und Programm einbauen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90EE6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Donnerstag, 13.09.12</w:t>
            </w:r>
          </w:p>
        </w:tc>
        <w:tc>
          <w:tcPr>
            <w:tcW w:w="7401" w:type="dxa"/>
          </w:tcPr>
          <w:p w:rsidR="007E5498" w:rsidRDefault="00967EFB" w:rsidP="000A5F0A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4. </w:t>
            </w:r>
            <w:r w:rsidR="007E5498" w:rsidRPr="006E3D03">
              <w:rPr>
                <w:b/>
                <w:color w:val="FF0000"/>
                <w:sz w:val="20"/>
              </w:rPr>
              <w:t>Rücksprache mit dem Betreuer</w:t>
            </w:r>
          </w:p>
          <w:p w:rsidR="00F01171" w:rsidRPr="00790EE6" w:rsidRDefault="001615FA" w:rsidP="00F01171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Fragen über Programmierung klären, damit Programm und Arbeit abgeschlossen werden können.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F01171" w:rsidTr="007E5498">
        <w:tc>
          <w:tcPr>
            <w:tcW w:w="2660" w:type="dxa"/>
            <w:vMerge w:val="restart"/>
            <w:vAlign w:val="center"/>
          </w:tcPr>
          <w:p w:rsidR="00F01171" w:rsidRDefault="00F01171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24.09. – 10.10.12</w:t>
            </w:r>
          </w:p>
          <w:p w:rsidR="00F01171" w:rsidRDefault="00F01171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(Herbstferien)</w:t>
            </w:r>
          </w:p>
        </w:tc>
        <w:tc>
          <w:tcPr>
            <w:tcW w:w="7401" w:type="dxa"/>
          </w:tcPr>
          <w:p w:rsidR="00F01171" w:rsidRPr="008939D6" w:rsidRDefault="00F01171" w:rsidP="00F01171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Programm</w:t>
            </w:r>
            <w:r>
              <w:rPr>
                <w:b/>
                <w:sz w:val="20"/>
              </w:rPr>
              <w:t>ieren Teil 2</w:t>
            </w:r>
          </w:p>
          <w:p w:rsidR="00F01171" w:rsidRDefault="00F01171" w:rsidP="00F01171">
            <w:pPr>
              <w:pStyle w:val="KeinLeerraum"/>
              <w:rPr>
                <w:b/>
                <w:sz w:val="20"/>
              </w:rPr>
            </w:pPr>
            <w:r>
              <w:rPr>
                <w:sz w:val="20"/>
              </w:rPr>
              <w:t>Klassen und Methoden nach Möglichkeit vereinfachen und verbessern.</w:t>
            </w:r>
          </w:p>
        </w:tc>
      </w:tr>
      <w:tr w:rsidR="00F01171" w:rsidTr="007E5498">
        <w:tc>
          <w:tcPr>
            <w:tcW w:w="2660" w:type="dxa"/>
            <w:vMerge/>
            <w:vAlign w:val="center"/>
          </w:tcPr>
          <w:p w:rsidR="00F01171" w:rsidRDefault="00F01171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F01171" w:rsidRDefault="00F01171" w:rsidP="007B212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Abschluss: Verfassung und Programmierung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11.10. – 12.10.12</w:t>
            </w:r>
          </w:p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(Herbstferien)</w:t>
            </w:r>
          </w:p>
        </w:tc>
        <w:tc>
          <w:tcPr>
            <w:tcW w:w="7401" w:type="dxa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Redaktionelle Überarbeitung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6E3D03" w:rsidTr="007E5498">
        <w:tc>
          <w:tcPr>
            <w:tcW w:w="2660" w:type="dxa"/>
            <w:vAlign w:val="center"/>
          </w:tcPr>
          <w:p w:rsidR="006E3D03" w:rsidRDefault="006E3D03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15.10 – 16.10.12</w:t>
            </w:r>
          </w:p>
        </w:tc>
        <w:tc>
          <w:tcPr>
            <w:tcW w:w="7401" w:type="dxa"/>
          </w:tcPr>
          <w:p w:rsidR="006E3D03" w:rsidRPr="006E3D03" w:rsidRDefault="00967EFB" w:rsidP="007B212E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(5.) </w:t>
            </w:r>
            <w:r w:rsidR="006E3D03" w:rsidRPr="006E3D03">
              <w:rPr>
                <w:b/>
                <w:color w:val="FF0000"/>
                <w:sz w:val="20"/>
              </w:rPr>
              <w:t xml:space="preserve">Evtl. letzte Rücksprache mit </w:t>
            </w:r>
            <w:r w:rsidR="006E3D03">
              <w:rPr>
                <w:b/>
                <w:color w:val="FF0000"/>
                <w:sz w:val="20"/>
              </w:rPr>
              <w:t xml:space="preserve">dem </w:t>
            </w:r>
            <w:r w:rsidR="006E3D03" w:rsidRPr="006E3D03">
              <w:rPr>
                <w:b/>
                <w:color w:val="FF0000"/>
                <w:sz w:val="20"/>
              </w:rPr>
              <w:t>Betreuer</w:t>
            </w:r>
          </w:p>
        </w:tc>
      </w:tr>
      <w:tr w:rsidR="00133FEA" w:rsidTr="00133FEA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133FEA" w:rsidRDefault="00133FEA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6E3D03" w:rsidTr="007E5498">
        <w:tc>
          <w:tcPr>
            <w:tcW w:w="2660" w:type="dxa"/>
            <w:vAlign w:val="center"/>
          </w:tcPr>
          <w:p w:rsidR="006E3D03" w:rsidRDefault="006E3D03" w:rsidP="006E3D0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 xml:space="preserve">17.10. – 19.10.12 </w:t>
            </w:r>
          </w:p>
        </w:tc>
        <w:tc>
          <w:tcPr>
            <w:tcW w:w="7401" w:type="dxa"/>
          </w:tcPr>
          <w:p w:rsidR="006E3D03" w:rsidRDefault="006E3D03" w:rsidP="007B212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Druck der </w:t>
            </w:r>
            <w:proofErr w:type="spellStart"/>
            <w:r>
              <w:rPr>
                <w:b/>
                <w:sz w:val="20"/>
              </w:rPr>
              <w:t>Matura</w:t>
            </w:r>
            <w:proofErr w:type="spellEnd"/>
            <w:r>
              <w:rPr>
                <w:b/>
                <w:sz w:val="20"/>
              </w:rPr>
              <w:t>-Arbeit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Dienstag, 23.10.12</w:t>
            </w:r>
          </w:p>
        </w:tc>
        <w:tc>
          <w:tcPr>
            <w:tcW w:w="7401" w:type="dxa"/>
          </w:tcPr>
          <w:p w:rsidR="007E5498" w:rsidRPr="008939D6" w:rsidRDefault="007E5498" w:rsidP="007B212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Abgabe der </w:t>
            </w:r>
            <w:proofErr w:type="spellStart"/>
            <w:r>
              <w:rPr>
                <w:b/>
                <w:sz w:val="20"/>
              </w:rPr>
              <w:t>Matura</w:t>
            </w:r>
            <w:proofErr w:type="spellEnd"/>
            <w:r>
              <w:rPr>
                <w:b/>
                <w:sz w:val="20"/>
              </w:rPr>
              <w:t>-Arbeit</w:t>
            </w:r>
          </w:p>
        </w:tc>
      </w:tr>
      <w:tr w:rsidR="002814CC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2814CC" w:rsidRDefault="002814CC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2814CC" w:rsidTr="007E5498">
        <w:tc>
          <w:tcPr>
            <w:tcW w:w="2660" w:type="dxa"/>
            <w:vAlign w:val="center"/>
          </w:tcPr>
          <w:p w:rsidR="002814CC" w:rsidRDefault="002814CC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Mittwoch, 12.12.12</w:t>
            </w:r>
          </w:p>
        </w:tc>
        <w:tc>
          <w:tcPr>
            <w:tcW w:w="7401" w:type="dxa"/>
          </w:tcPr>
          <w:p w:rsidR="002814CC" w:rsidRDefault="002814CC" w:rsidP="002814CC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Präsentation der </w:t>
            </w:r>
            <w:proofErr w:type="spellStart"/>
            <w:r>
              <w:rPr>
                <w:b/>
                <w:sz w:val="20"/>
              </w:rPr>
              <w:t>Matura</w:t>
            </w:r>
            <w:proofErr w:type="spellEnd"/>
            <w:r>
              <w:rPr>
                <w:b/>
                <w:sz w:val="20"/>
              </w:rPr>
              <w:t>-Arbeit</w:t>
            </w:r>
          </w:p>
        </w:tc>
      </w:tr>
    </w:tbl>
    <w:p w:rsidR="00502F70" w:rsidRPr="00C8733A" w:rsidRDefault="00502F70" w:rsidP="009D581A">
      <w:pPr>
        <w:pStyle w:val="KeinLeerraum"/>
        <w:rPr>
          <w:sz w:val="2"/>
          <w:szCs w:val="2"/>
        </w:rPr>
      </w:pPr>
    </w:p>
    <w:sectPr w:rsidR="00502F70" w:rsidRPr="00C8733A" w:rsidSect="009D581A">
      <w:headerReference w:type="default" r:id="rId7"/>
      <w:footerReference w:type="default" r:id="rId8"/>
      <w:pgSz w:w="11906" w:h="16838" w:code="9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171" w:rsidRDefault="00F01171" w:rsidP="009D581A">
      <w:pPr>
        <w:spacing w:after="0" w:line="240" w:lineRule="auto"/>
      </w:pPr>
      <w:r>
        <w:separator/>
      </w:r>
    </w:p>
  </w:endnote>
  <w:endnote w:type="continuationSeparator" w:id="0">
    <w:p w:rsidR="00F01171" w:rsidRDefault="00F01171" w:rsidP="009D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71" w:rsidRPr="009D581A" w:rsidRDefault="00F01171" w:rsidP="009D581A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Zeitplan – </w:t>
    </w:r>
    <w:proofErr w:type="spellStart"/>
    <w:r>
      <w:rPr>
        <w:rFonts w:ascii="Arial" w:hAnsi="Arial" w:cs="Arial"/>
        <w:i/>
        <w:sz w:val="18"/>
        <w:szCs w:val="18"/>
      </w:rPr>
      <w:t>Matura</w:t>
    </w:r>
    <w:proofErr w:type="spellEnd"/>
    <w:r>
      <w:rPr>
        <w:rFonts w:ascii="Arial" w:hAnsi="Arial" w:cs="Arial"/>
        <w:i/>
        <w:sz w:val="18"/>
        <w:szCs w:val="18"/>
      </w:rPr>
      <w:t>-Arbeit</w:t>
    </w:r>
    <w:r w:rsidRPr="009D581A">
      <w:rPr>
        <w:rFonts w:ascii="Arial" w:hAnsi="Arial" w:cs="Arial"/>
        <w:i/>
        <w:sz w:val="18"/>
        <w:szCs w:val="18"/>
      </w:rPr>
      <w:tab/>
    </w:r>
    <w:r w:rsidR="00A769CA" w:rsidRPr="009D581A">
      <w:rPr>
        <w:rFonts w:ascii="Arial" w:hAnsi="Arial" w:cs="Arial"/>
        <w:i/>
        <w:sz w:val="18"/>
        <w:szCs w:val="18"/>
      </w:rPr>
      <w:fldChar w:fldCharType="begin"/>
    </w:r>
    <w:r w:rsidRPr="009D581A">
      <w:rPr>
        <w:rFonts w:ascii="Arial" w:hAnsi="Arial" w:cs="Arial"/>
        <w:i/>
        <w:sz w:val="18"/>
        <w:szCs w:val="18"/>
      </w:rPr>
      <w:instrText xml:space="preserve"> TIME \@ "d. MMMM yyyy" </w:instrText>
    </w:r>
    <w:r w:rsidR="00A769CA" w:rsidRPr="009D581A">
      <w:rPr>
        <w:rFonts w:ascii="Arial" w:hAnsi="Arial" w:cs="Arial"/>
        <w:i/>
        <w:sz w:val="18"/>
        <w:szCs w:val="18"/>
      </w:rPr>
      <w:fldChar w:fldCharType="separate"/>
    </w:r>
    <w:r w:rsidR="006A3B77">
      <w:rPr>
        <w:rFonts w:ascii="Arial" w:hAnsi="Arial" w:cs="Arial"/>
        <w:i/>
        <w:noProof/>
        <w:sz w:val="18"/>
        <w:szCs w:val="18"/>
      </w:rPr>
      <w:t>1. April 2012</w:t>
    </w:r>
    <w:r w:rsidR="00A769CA" w:rsidRPr="009D581A">
      <w:rPr>
        <w:rFonts w:ascii="Arial" w:hAnsi="Arial" w:cs="Arial"/>
        <w:i/>
        <w:sz w:val="18"/>
        <w:szCs w:val="18"/>
      </w:rPr>
      <w:fldChar w:fldCharType="end"/>
    </w:r>
    <w:r w:rsidRPr="009D581A">
      <w:rPr>
        <w:rFonts w:ascii="Arial" w:hAnsi="Arial" w:cs="Arial"/>
        <w:i/>
        <w:sz w:val="18"/>
        <w:szCs w:val="18"/>
      </w:rPr>
      <w:tab/>
    </w:r>
    <w:r w:rsidR="00A769CA" w:rsidRPr="009D581A">
      <w:rPr>
        <w:rFonts w:ascii="Arial" w:hAnsi="Arial" w:cs="Arial"/>
        <w:i/>
        <w:sz w:val="18"/>
        <w:szCs w:val="18"/>
      </w:rPr>
      <w:fldChar w:fldCharType="begin"/>
    </w:r>
    <w:r w:rsidRPr="009D581A">
      <w:rPr>
        <w:rFonts w:ascii="Arial" w:hAnsi="Arial" w:cs="Arial"/>
        <w:i/>
        <w:sz w:val="18"/>
        <w:szCs w:val="18"/>
      </w:rPr>
      <w:instrText xml:space="preserve"> PAGE   \* MERGEFORMAT </w:instrText>
    </w:r>
    <w:r w:rsidR="00A769CA" w:rsidRPr="009D581A">
      <w:rPr>
        <w:rFonts w:ascii="Arial" w:hAnsi="Arial" w:cs="Arial"/>
        <w:i/>
        <w:sz w:val="18"/>
        <w:szCs w:val="18"/>
      </w:rPr>
      <w:fldChar w:fldCharType="separate"/>
    </w:r>
    <w:r w:rsidR="006A3B77">
      <w:rPr>
        <w:rFonts w:ascii="Arial" w:hAnsi="Arial" w:cs="Arial"/>
        <w:i/>
        <w:noProof/>
        <w:sz w:val="18"/>
        <w:szCs w:val="18"/>
      </w:rPr>
      <w:t>1</w:t>
    </w:r>
    <w:r w:rsidR="00A769CA" w:rsidRPr="009D581A"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171" w:rsidRDefault="00F01171" w:rsidP="009D581A">
      <w:pPr>
        <w:spacing w:after="0" w:line="240" w:lineRule="auto"/>
      </w:pPr>
      <w:r>
        <w:separator/>
      </w:r>
    </w:p>
  </w:footnote>
  <w:footnote w:type="continuationSeparator" w:id="0">
    <w:p w:rsidR="00F01171" w:rsidRDefault="00F01171" w:rsidP="009D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71" w:rsidRPr="009D581A" w:rsidRDefault="00F01171" w:rsidP="009D581A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0"/>
        <w:tab w:val="right" w:pos="9923"/>
      </w:tabs>
      <w:jc w:val="both"/>
      <w:rPr>
        <w:rFonts w:ascii="Arial" w:hAnsi="Arial" w:cs="Arial"/>
        <w:i/>
        <w:sz w:val="18"/>
        <w:szCs w:val="18"/>
      </w:rPr>
    </w:pPr>
    <w:r w:rsidRPr="009D581A">
      <w:rPr>
        <w:rFonts w:ascii="Arial" w:hAnsi="Arial" w:cs="Arial"/>
        <w:i/>
        <w:sz w:val="18"/>
        <w:szCs w:val="18"/>
      </w:rPr>
      <w:t>MN-Neufeld</w:t>
    </w:r>
    <w:r w:rsidRPr="009D581A"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>2</w:t>
    </w:r>
    <w:r w:rsidRPr="009D581A">
      <w:rPr>
        <w:rFonts w:ascii="Arial" w:hAnsi="Arial" w:cs="Arial"/>
        <w:i/>
        <w:sz w:val="18"/>
        <w:szCs w:val="18"/>
      </w:rPr>
      <w:t>MNa, Rafael Müller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B4013B"/>
    <w:rsid w:val="00056CA9"/>
    <w:rsid w:val="000657D8"/>
    <w:rsid w:val="00067CE1"/>
    <w:rsid w:val="00085B87"/>
    <w:rsid w:val="000A5F0A"/>
    <w:rsid w:val="00133FEA"/>
    <w:rsid w:val="001615FA"/>
    <w:rsid w:val="001F7864"/>
    <w:rsid w:val="002814CC"/>
    <w:rsid w:val="004C338F"/>
    <w:rsid w:val="00502F70"/>
    <w:rsid w:val="00581440"/>
    <w:rsid w:val="00624EAB"/>
    <w:rsid w:val="006A3B77"/>
    <w:rsid w:val="006E3D03"/>
    <w:rsid w:val="00735E60"/>
    <w:rsid w:val="007479FD"/>
    <w:rsid w:val="00790EE6"/>
    <w:rsid w:val="007A0340"/>
    <w:rsid w:val="007B212E"/>
    <w:rsid w:val="007E5498"/>
    <w:rsid w:val="008939D6"/>
    <w:rsid w:val="008F0852"/>
    <w:rsid w:val="008F4D7A"/>
    <w:rsid w:val="009642EB"/>
    <w:rsid w:val="00967EFB"/>
    <w:rsid w:val="009D581A"/>
    <w:rsid w:val="00A769CA"/>
    <w:rsid w:val="00B4013B"/>
    <w:rsid w:val="00B45F1B"/>
    <w:rsid w:val="00BC5DF9"/>
    <w:rsid w:val="00C8733A"/>
    <w:rsid w:val="00D03BAF"/>
    <w:rsid w:val="00D20CCB"/>
    <w:rsid w:val="00D354CE"/>
    <w:rsid w:val="00E808FE"/>
    <w:rsid w:val="00EA667B"/>
    <w:rsid w:val="00F01171"/>
    <w:rsid w:val="00FC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0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D581A"/>
  </w:style>
  <w:style w:type="paragraph" w:styleId="Fuzeile">
    <w:name w:val="footer"/>
    <w:basedOn w:val="Standard"/>
    <w:link w:val="Fu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D581A"/>
  </w:style>
  <w:style w:type="paragraph" w:styleId="KeinLeerraum">
    <w:name w:val="No Spacing"/>
    <w:uiPriority w:val="1"/>
    <w:qFormat/>
    <w:rsid w:val="009D581A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502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orlagen\Text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F9E95-A546-4548-9389-1E5518F9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278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Sebastian Müller</dc:creator>
  <cp:lastModifiedBy>Rafael Sebastian Müller</cp:lastModifiedBy>
  <cp:revision>3</cp:revision>
  <cp:lastPrinted>2012-03-29T04:43:00Z</cp:lastPrinted>
  <dcterms:created xsi:type="dcterms:W3CDTF">2012-03-29T04:43:00Z</dcterms:created>
  <dcterms:modified xsi:type="dcterms:W3CDTF">2012-04-01T17:28:00Z</dcterms:modified>
</cp:coreProperties>
</file>